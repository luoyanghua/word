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F99" w:rsidRDefault="00643433">
      <w:r>
        <w:rPr>
          <w:rFonts w:hint="eastAsia"/>
        </w:rPr>
        <w:t>发现问题：</w:t>
      </w:r>
    </w:p>
    <w:p w:rsidR="001F1F99" w:rsidRDefault="00643433">
      <w:pPr>
        <w:ind w:firstLine="420"/>
      </w:pPr>
      <w:bookmarkStart w:id="0" w:name="_GoBack"/>
      <w:bookmarkEnd w:id="0"/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1F1F99" w:rsidRDefault="00643433">
      <w:pPr>
        <w:ind w:firstLine="420"/>
      </w:pPr>
      <w:r>
        <w:rPr>
          <w:rFonts w:hint="eastAsia"/>
        </w:rPr>
        <w:t>详情在视频提取中：</w:t>
      </w:r>
    </w:p>
    <w:p w:rsidR="001F1F99" w:rsidRDefault="001F1F99">
      <w:pPr>
        <w:ind w:firstLine="420"/>
      </w:pPr>
    </w:p>
    <w:p w:rsidR="001F1F99" w:rsidRDefault="00643433">
      <w:pPr>
        <w:ind w:firstLine="420"/>
      </w:pPr>
      <w:r>
        <w:rPr>
          <w:rFonts w:ascii="新宋体" w:eastAsia="新宋体" w:hAnsi="新宋体" w:hint="eastAsia"/>
          <w:color w:val="2B91AF"/>
          <w:sz w:val="19"/>
        </w:rPr>
        <w:t>CrmManage</w:t>
      </w:r>
      <w:r>
        <w:rPr>
          <w:rFonts w:hint="eastAsia"/>
        </w:rPr>
        <w:t>类初始化的繁琐问题。一堆要输入的。在构造函数中。</w:t>
      </w:r>
    </w:p>
    <w:p w:rsidR="001F1F99" w:rsidRDefault="001F1F99">
      <w:pPr>
        <w:ind w:firstLine="420"/>
      </w:pPr>
    </w:p>
    <w:p w:rsidR="001F1F99" w:rsidRDefault="00643433">
      <w:pPr>
        <w:ind w:firstLine="420"/>
      </w:pPr>
      <w:r>
        <w:rPr>
          <w:rFonts w:hint="eastAsia"/>
        </w:rPr>
        <w:t>那就说明前面那一段糟糕的复制，得一个一个传给它值，以后可以用</w:t>
      </w:r>
      <w:r>
        <w:rPr>
          <w:rFonts w:hint="eastAsia"/>
        </w:rPr>
        <w:t>ioc</w:t>
      </w:r>
      <w:r>
        <w:rPr>
          <w:rFonts w:hint="eastAsia"/>
        </w:rPr>
        <w:t>给改了。</w:t>
      </w:r>
    </w:p>
    <w:p w:rsidR="001F1F99" w:rsidRDefault="001F1F99">
      <w:pPr>
        <w:ind w:firstLine="420"/>
      </w:pPr>
    </w:p>
    <w:p w:rsidR="001F1F99" w:rsidRDefault="00643433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1F1F99" w:rsidRDefault="001F1F99">
      <w:pPr>
        <w:ind w:firstLine="420"/>
      </w:pPr>
    </w:p>
    <w:sectPr w:rsidR="001F1F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5103CCB"/>
    <w:rsid w:val="001F1F99"/>
    <w:rsid w:val="00643433"/>
    <w:rsid w:val="03904D9D"/>
    <w:rsid w:val="05103CCB"/>
    <w:rsid w:val="1FA72B38"/>
    <w:rsid w:val="43275863"/>
    <w:rsid w:val="62842553"/>
    <w:rsid w:val="67805B31"/>
    <w:rsid w:val="67F85D14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C8DE30"/>
  <w15:docId w15:val="{98223B0E-FD1D-4350-BF71-3CDD06F4C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wb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煨个南瓜吃一吃</dc:creator>
  <cp:lastModifiedBy>ywb</cp:lastModifiedBy>
  <cp:revision>2</cp:revision>
  <dcterms:created xsi:type="dcterms:W3CDTF">2018-10-18T06:41:00Z</dcterms:created>
  <dcterms:modified xsi:type="dcterms:W3CDTF">2018-11-12T12:55:00Z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