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wcf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局域网内的通信，使用web service不太理想。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局域网内用remoting。然后微软来了个整合。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wcf，无论局域网还是互联网，它的通信能力都是非常高的。</w:t>
      </w:r>
    </w:p>
    <w:p>
      <w:pPr>
        <w:ind w:firstLine="420"/>
      </w:pPr>
      <w:r>
        <w:drawing>
          <wp:inline distT="0" distB="0" distL="114300" distR="114300">
            <wp:extent cx="5271770" cy="306578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</w:t>
      </w:r>
    </w:p>
    <w:p>
      <w:pPr>
        <w:ind w:firstLine="420"/>
      </w:pPr>
      <w:r>
        <w:drawing>
          <wp:inline distT="0" distB="0" distL="114300" distR="114300">
            <wp:extent cx="3114040" cy="1247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添加ServiceModel引用：</w:t>
      </w:r>
    </w:p>
    <w:p>
      <w:pPr>
        <w:ind w:firstLine="420"/>
      </w:pPr>
      <w:r>
        <w:drawing>
          <wp:inline distT="0" distB="0" distL="114300" distR="114300">
            <wp:extent cx="3590290" cy="3429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客户端通用添加引用。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3949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085590" cy="6000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把这个定义注释掉</w:t>
      </w:r>
    </w:p>
    <w:p>
      <w:pPr>
        <w:ind w:firstLine="420"/>
      </w:pPr>
      <w:r>
        <w:drawing>
          <wp:inline distT="0" distB="0" distL="114300" distR="114300">
            <wp:extent cx="5271135" cy="243713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然后就可以调用了：</w:t>
      </w:r>
    </w:p>
    <w:p>
      <w:pPr>
        <w:ind w:firstLine="420"/>
      </w:pPr>
      <w:r>
        <w:drawing>
          <wp:inline distT="0" distB="0" distL="114300" distR="114300">
            <wp:extent cx="5269865" cy="1918335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/>
      </w:pPr>
      <w:r>
        <w:drawing>
          <wp:inline distT="0" distB="0" distL="114300" distR="114300">
            <wp:extent cx="1809750" cy="41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第二种客户端的方式：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和web service一样，添加服务引用：</w:t>
      </w:r>
    </w:p>
    <w:p>
      <w:pPr>
        <w:ind w:firstLine="420"/>
      </w:pPr>
      <w:r>
        <w:drawing>
          <wp:inline distT="0" distB="0" distL="114300" distR="114300">
            <wp:extent cx="5038090" cy="37236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这就和web service一样了。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app.config也就都有了。</w:t>
      </w:r>
    </w:p>
    <w:p>
      <w:pPr>
        <w:ind w:firstLine="420"/>
      </w:pPr>
      <w:r>
        <w:drawing>
          <wp:inline distT="0" distB="0" distL="114300" distR="114300">
            <wp:extent cx="5270500" cy="2536190"/>
            <wp:effectExtent l="0" t="0" r="635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调用就ok了。</w:t>
      </w:r>
    </w:p>
    <w:p>
      <w:pPr>
        <w:ind w:firstLine="420"/>
      </w:pPr>
      <w:r>
        <w:drawing>
          <wp:inline distT="0" distB="0" distL="114300" distR="114300">
            <wp:extent cx="5273675" cy="1890395"/>
            <wp:effectExtent l="0" t="0" r="317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服务端寄宿到iis上：</w:t>
      </w:r>
    </w:p>
    <w:p>
      <w:pPr>
        <w:ind w:firstLine="420"/>
      </w:pPr>
      <w:r>
        <w:drawing>
          <wp:inline distT="0" distB="0" distL="114300" distR="114300">
            <wp:extent cx="5271135" cy="3665855"/>
            <wp:effectExtent l="0" t="0" r="571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添加wcf服务：</w:t>
      </w:r>
    </w:p>
    <w:p>
      <w:pPr>
        <w:ind w:firstLine="420"/>
      </w:pPr>
      <w:r>
        <w:drawing>
          <wp:inline distT="0" distB="0" distL="114300" distR="114300">
            <wp:extent cx="5269865" cy="2886075"/>
            <wp:effectExtent l="0" t="0" r="698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寄宿在iis中的指令：</w:t>
      </w:r>
    </w:p>
    <w:p>
      <w:pPr>
        <w:ind w:firstLine="420"/>
      </w:pPr>
      <w:r>
        <w:drawing>
          <wp:inline distT="0" distB="0" distL="114300" distR="114300">
            <wp:extent cx="5269230" cy="3114040"/>
            <wp:effectExtent l="0" t="0" r="762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添加wcf服务后，服务层就多了一条服务。</w:t>
      </w:r>
    </w:p>
    <w:p>
      <w:pPr>
        <w:ind w:firstLine="420"/>
      </w:pPr>
      <w:r>
        <w:drawing>
          <wp:inline distT="0" distB="0" distL="114300" distR="114300">
            <wp:extent cx="4580890" cy="41910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这里直接添加类，后缀改成svc</w:t>
      </w:r>
    </w:p>
    <w:p>
      <w:pPr>
        <w:ind w:firstLine="420"/>
      </w:pPr>
      <w:r>
        <w:drawing>
          <wp:inline distT="0" distB="0" distL="114300" distR="114300">
            <wp:extent cx="5270500" cy="3674745"/>
            <wp:effectExtent l="0" t="0" r="635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把这一坨都删了：</w:t>
      </w:r>
    </w:p>
    <w:p>
      <w:pPr>
        <w:ind w:firstLine="420"/>
      </w:pPr>
      <w:r>
        <w:drawing>
          <wp:inline distT="0" distB="0" distL="114300" distR="114300">
            <wp:extent cx="4333240" cy="229552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然后写上这条指令就可以了。</w:t>
      </w:r>
    </w:p>
    <w:p>
      <w:pPr>
        <w:ind w:firstLine="420"/>
      </w:pPr>
      <w:r>
        <w:drawing>
          <wp:inline distT="0" distB="0" distL="114300" distR="114300">
            <wp:extent cx="3571240" cy="276225"/>
            <wp:effectExtent l="0" t="0" r="1016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服务层去引用业务层：</w:t>
      </w:r>
    </w:p>
    <w:p>
      <w:pPr>
        <w:ind w:firstLine="420"/>
      </w:pPr>
      <w:r>
        <w:drawing>
          <wp:inline distT="0" distB="0" distL="114300" distR="114300">
            <wp:extent cx="5269230" cy="1299845"/>
            <wp:effectExtent l="0" t="0" r="762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服务端的配置，是没有a，也就是address的。</w:t>
      </w:r>
    </w:p>
    <w:p>
      <w:pPr>
        <w:ind w:firstLine="420"/>
      </w:pPr>
      <w:r>
        <w:drawing>
          <wp:inline distT="0" distB="0" distL="114300" distR="114300">
            <wp:extent cx="4390390" cy="13239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而控制台的寄宿，就必须有address地址的。</w:t>
      </w:r>
    </w:p>
    <w:p>
      <w:pPr>
        <w:ind w:firstLine="420"/>
      </w:pPr>
      <w:r>
        <w:drawing>
          <wp:inline distT="0" distB="0" distL="114300" distR="114300">
            <wp:extent cx="5272405" cy="1583055"/>
            <wp:effectExtent l="0" t="0" r="4445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所以我们在iis部署的时候，要单独给服务部署一个地址。iis上的地址，就是服务的地址。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那客户端在调的时候，请求这个地址就可以了。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ind w:firstLine="420"/>
      </w:pPr>
      <w:r>
        <w:drawing>
          <wp:inline distT="0" distB="0" distL="114300" distR="114300">
            <wp:extent cx="4780915" cy="2999740"/>
            <wp:effectExtent l="0" t="0" r="63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客户端调用服务端的第三种用法，建立通信信道。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35960"/>
            <wp:effectExtent l="0" t="0" r="444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而UI层，表现层去调服务层，</w:t>
      </w:r>
    </w:p>
    <w:p>
      <w:pPr>
        <w:ind w:firstLine="420"/>
      </w:pPr>
      <w:r>
        <w:br w:type="page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遇到的失败：</w:t>
      </w:r>
    </w:p>
    <w:p>
      <w:pPr>
        <w:ind w:firstLine="420"/>
      </w:pPr>
      <w:r>
        <w:drawing>
          <wp:inline distT="0" distB="0" distL="114300" distR="114300">
            <wp:extent cx="5269865" cy="2041525"/>
            <wp:effectExtent l="0" t="0" r="6985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客户端去捕获异常：</w:t>
      </w:r>
    </w:p>
    <w:p>
      <w:pPr>
        <w:ind w:firstLine="420"/>
      </w:pPr>
      <w:r>
        <w:drawing>
          <wp:inline distT="0" distB="0" distL="114300" distR="114300">
            <wp:extent cx="5270500" cy="3561080"/>
            <wp:effectExtent l="0" t="0" r="635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通信信道，用完要关闭，如果异常，就强行Abort()；</w:t>
      </w:r>
    </w:p>
    <w:p>
      <w:pPr>
        <w:ind w:firstLine="420"/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数据契约</w:t>
      </w:r>
    </w:p>
    <w:p>
      <w:pPr>
        <w:ind w:firstLine="420"/>
      </w:pPr>
      <w:r>
        <w:drawing>
          <wp:inline distT="0" distB="0" distL="114300" distR="114300">
            <wp:extent cx="5270500" cy="3089275"/>
            <wp:effectExtent l="0" t="0" r="6350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ind w:firstLine="420"/>
      </w:pPr>
      <w:r>
        <w:drawing>
          <wp:inline distT="0" distB="0" distL="114300" distR="114300">
            <wp:extent cx="5269865" cy="1154430"/>
            <wp:effectExtent l="0" t="0" r="698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561840" cy="4609465"/>
            <wp:effectExtent l="0" t="0" r="1016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2913380"/>
            <wp:effectExtent l="0" t="0" r="381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消息契约：</w:t>
      </w:r>
    </w:p>
    <w:p>
      <w:pPr>
        <w:ind w:firstLine="420"/>
      </w:pPr>
      <w:r>
        <w:drawing>
          <wp:inline distT="0" distB="0" distL="114300" distR="114300">
            <wp:extent cx="5190490" cy="3066415"/>
            <wp:effectExtent l="0" t="0" r="1016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人家调这个服务可以传文件：</w:t>
      </w:r>
    </w:p>
    <w:p>
      <w:pPr>
        <w:ind w:firstLine="420"/>
      </w:pPr>
      <w:r>
        <w:drawing>
          <wp:inline distT="0" distB="0" distL="114300" distR="114300">
            <wp:extent cx="5267325" cy="1873250"/>
            <wp:effectExtent l="0" t="0" r="9525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传递参数的类：</w:t>
      </w:r>
    </w:p>
    <w:p>
      <w:pPr>
        <w:ind w:firstLine="420"/>
      </w:pPr>
      <w:r>
        <w:drawing>
          <wp:inline distT="0" distB="0" distL="114300" distR="114300">
            <wp:extent cx="3742690" cy="3342640"/>
            <wp:effectExtent l="0" t="0" r="1016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这里规定了soap协议中的格式。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消息契约可以指定soap协议中，协议头传什么，协议体传什么。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52422"/>
    <w:rsid w:val="00166E88"/>
    <w:rsid w:val="021A52DA"/>
    <w:rsid w:val="02BA774D"/>
    <w:rsid w:val="05A6085B"/>
    <w:rsid w:val="06F214E2"/>
    <w:rsid w:val="07952422"/>
    <w:rsid w:val="0DBA7291"/>
    <w:rsid w:val="100439B7"/>
    <w:rsid w:val="110150A5"/>
    <w:rsid w:val="12623121"/>
    <w:rsid w:val="12B51AAD"/>
    <w:rsid w:val="14213EB2"/>
    <w:rsid w:val="15DC485D"/>
    <w:rsid w:val="16153939"/>
    <w:rsid w:val="18A24413"/>
    <w:rsid w:val="1D40387C"/>
    <w:rsid w:val="24647F55"/>
    <w:rsid w:val="266761B1"/>
    <w:rsid w:val="267B01DD"/>
    <w:rsid w:val="27490427"/>
    <w:rsid w:val="286C359E"/>
    <w:rsid w:val="2AB74C3A"/>
    <w:rsid w:val="2BB42479"/>
    <w:rsid w:val="2C543CD2"/>
    <w:rsid w:val="2EEE72C6"/>
    <w:rsid w:val="328D0F13"/>
    <w:rsid w:val="360F3201"/>
    <w:rsid w:val="3AA9365D"/>
    <w:rsid w:val="3D3F2138"/>
    <w:rsid w:val="42FD35C8"/>
    <w:rsid w:val="461133CE"/>
    <w:rsid w:val="464D32E6"/>
    <w:rsid w:val="475027F2"/>
    <w:rsid w:val="47921083"/>
    <w:rsid w:val="48295628"/>
    <w:rsid w:val="51676D7C"/>
    <w:rsid w:val="54E25113"/>
    <w:rsid w:val="567072C7"/>
    <w:rsid w:val="56A37141"/>
    <w:rsid w:val="56AA5FBF"/>
    <w:rsid w:val="57F93859"/>
    <w:rsid w:val="59EA7222"/>
    <w:rsid w:val="5A920CD2"/>
    <w:rsid w:val="5CE3786D"/>
    <w:rsid w:val="5D2A66FC"/>
    <w:rsid w:val="5E5D19BC"/>
    <w:rsid w:val="606C1A99"/>
    <w:rsid w:val="60DF383E"/>
    <w:rsid w:val="640D3CB1"/>
    <w:rsid w:val="664003CF"/>
    <w:rsid w:val="69500FF8"/>
    <w:rsid w:val="6C63092C"/>
    <w:rsid w:val="6CB965EF"/>
    <w:rsid w:val="6D013D8A"/>
    <w:rsid w:val="6D535020"/>
    <w:rsid w:val="6D6F6191"/>
    <w:rsid w:val="741B0422"/>
    <w:rsid w:val="78972898"/>
    <w:rsid w:val="79076EA9"/>
    <w:rsid w:val="7F3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2018-10-18T01:39:00Z</dcterms:created>
  <dc:creator>煨个南瓜吃一吃</dc:creator>
  <cp:lastModifiedBy>煨个南瓜吃一吃</cp:lastModifiedBy>
  <dcterms:modified xsi:type="dcterms:W3CDTF">2018-10-18T03:18:46Z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