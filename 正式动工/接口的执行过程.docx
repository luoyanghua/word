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接口的执行过程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是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1.通讯录首页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默认地调用获取当前用户的分组信息，显示标签，且默认地选择在了第一个，也就是老师标签上。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这里涉及默认地调用两个接口。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第一个接口中中分组信息和分组Id——groupId。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第二个接口，则需要传入分组Id——groupId。</w:t>
      </w:r>
      <w:bookmarkStart w:id="1" w:name="_GoBack"/>
      <w:bookmarkEnd w:id="1"/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23640" cy="5504815"/>
            <wp:effectExtent l="0" t="0" r="1016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50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添加朋友模块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（1）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用户名或者手机号搜索好友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接口地址：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instrText xml:space="preserve"> HYPERLINK "http://localhost:9503/CustomerCircle/SearchFriends"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shd w:val="clear" w:fill="FFFFFF"/>
        </w:rPr>
        <w:t>http://localhost:9503/CustomerCircle/SearchFriends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post请求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参数是用户名或者手机号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例如：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{"CustomerNameOrNum":"李医生"}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{"CustomerNameOrNum":"18888888888"}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676140" cy="68954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89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637915" cy="25996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（2）点击添加好友，默认调到获得当前用户朋友圈分组的页面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接口地址：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instrText xml:space="preserve"> HYPERLINK "http://localhost:9503/CustomerCircle/GetCustomerCircleGroupList"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1"/>
          <w:szCs w:val="21"/>
          <w:shd w:val="clear" w:fill="FFFFFF"/>
        </w:rPr>
        <w:t>http://localhost:9503/CustomerCircle/GetCustomerCircleGroupList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05050"/>
          <w:spacing w:val="0"/>
          <w:sz w:val="21"/>
          <w:szCs w:val="21"/>
          <w:shd w:val="clear" w:fill="FFFFFF"/>
        </w:rPr>
        <w:fldChar w:fldCharType="end"/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HttpPost请求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参数是当前登录用户的customerGuid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94259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047365" cy="17716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目前的问题，是这个分组记录在哪里。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现在的流程是，请求好友，选择了添加后，弹出标签，选了标签之后，当前标签对应的GroupId记录进数据库的Request表中。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（3）选择了标签，点击确定，就是把对应的GroupId，responseCustomerGuid都发送给了接口。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接口地址：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"http://localhost:9503/CustomerCircle/CustomerCircleFriendRequest"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http://localhost:9503/CustomerCircle/CustomerCircleFriendRequest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HttpPost请求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参数：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这里三个参数在之前两部已经全部获得。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a.当前登录用户，自动获取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b.对方的guid，搜索那里已经获取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c.分组对应的GroupId，在默认获取分组信息的时候已经返回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示例：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{"responseCustomerGuid":"cdc5f939-fc42-4297-a4d5-05788a4a31e0","GroupId":"2"}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返回结果：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69865" cy="52451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数据库中对应的就是这样的记录，记录了分组信息，当对方同意了之后，就可以获取当前标签名，然后设定对方的分组。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3.新朋友模块，上线，看到有朋友添加消息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GetCircleGroupById</w:t>
      </w:r>
      <w:bookmarkEnd w:id="0"/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改成用model传递之后，成功。开森。</w:t>
      </w:r>
    </w:p>
    <w:p>
      <w:pPr>
        <w:ind w:firstLine="42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下班！！！</w:t>
      </w:r>
    </w:p>
    <w:p>
      <w:pPr>
        <w:ind w:firstLine="420"/>
      </w:pPr>
      <w:r>
        <w:drawing>
          <wp:inline distT="0" distB="0" distL="114300" distR="114300">
            <wp:extent cx="5266690" cy="130175"/>
            <wp:effectExtent l="0" t="0" r="101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56318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97819"/>
    <w:rsid w:val="000B56EF"/>
    <w:rsid w:val="001D02F4"/>
    <w:rsid w:val="021D294B"/>
    <w:rsid w:val="05C24BAB"/>
    <w:rsid w:val="083B5DF5"/>
    <w:rsid w:val="0B0F6C27"/>
    <w:rsid w:val="14FD62FC"/>
    <w:rsid w:val="177C44A4"/>
    <w:rsid w:val="18242339"/>
    <w:rsid w:val="1B0A35E7"/>
    <w:rsid w:val="1CCF4BC3"/>
    <w:rsid w:val="1F77266D"/>
    <w:rsid w:val="236D41BF"/>
    <w:rsid w:val="28781114"/>
    <w:rsid w:val="29013355"/>
    <w:rsid w:val="2BC97819"/>
    <w:rsid w:val="2D6D5602"/>
    <w:rsid w:val="2E624F7F"/>
    <w:rsid w:val="2F915B83"/>
    <w:rsid w:val="2FE967D8"/>
    <w:rsid w:val="30652CC9"/>
    <w:rsid w:val="3094086E"/>
    <w:rsid w:val="3A1A6B1D"/>
    <w:rsid w:val="405033AD"/>
    <w:rsid w:val="420A3AA8"/>
    <w:rsid w:val="468447A7"/>
    <w:rsid w:val="46FA5C4D"/>
    <w:rsid w:val="473213FA"/>
    <w:rsid w:val="47B605CE"/>
    <w:rsid w:val="49321091"/>
    <w:rsid w:val="4BB666FD"/>
    <w:rsid w:val="4DBC2F5A"/>
    <w:rsid w:val="4EE124BF"/>
    <w:rsid w:val="4F031CD1"/>
    <w:rsid w:val="4F5D510D"/>
    <w:rsid w:val="565355A3"/>
    <w:rsid w:val="56EE507B"/>
    <w:rsid w:val="59EA14D5"/>
    <w:rsid w:val="5F1A521B"/>
    <w:rsid w:val="5FC600AB"/>
    <w:rsid w:val="64842936"/>
    <w:rsid w:val="66611FEE"/>
    <w:rsid w:val="67E736AE"/>
    <w:rsid w:val="69626FD9"/>
    <w:rsid w:val="6D535020"/>
    <w:rsid w:val="78977344"/>
    <w:rsid w:val="7B022B93"/>
    <w:rsid w:val="7B1A7F38"/>
    <w:rsid w:val="7CBB33B4"/>
    <w:rsid w:val="7FB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wb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2018-10-24T07:51:00Z</dcterms:created>
  <dc:creator>煨个南瓜吃一吃</dc:creator>
  <cp:lastModifiedBy>煨个南瓜吃一吃</cp:lastModifiedBy>
  <dcterms:modified xsi:type="dcterms:W3CDTF">2018-10-26T02:15:40Z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